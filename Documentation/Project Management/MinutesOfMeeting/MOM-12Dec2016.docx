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55" w:rsidRDefault="001F0535" w:rsidP="00655624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[</w:t>
      </w:r>
      <w:r w:rsidR="00E55EAF">
        <w:rPr>
          <w:lang w:val="en-US"/>
        </w:rPr>
        <w:t xml:space="preserve">Weekly Meeting – </w:t>
      </w:r>
      <w:proofErr w:type="gramStart"/>
      <w:r w:rsidR="00E55EAF">
        <w:rPr>
          <w:lang w:val="en-US"/>
        </w:rPr>
        <w:t xml:space="preserve">ALKA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  </w:t>
      </w:r>
      <w:r w:rsidR="00E55EAF">
        <w:rPr>
          <w:lang w:val="en-US"/>
        </w:rPr>
        <w:t xml:space="preserve">                                                 </w:t>
      </w:r>
      <w:r>
        <w:rPr>
          <w:lang w:val="en-US"/>
        </w:rPr>
        <w:t>[</w:t>
      </w:r>
      <w:r w:rsidR="000D4F08">
        <w:rPr>
          <w:lang w:val="en-US"/>
        </w:rPr>
        <w:t>12</w:t>
      </w:r>
      <w:r w:rsidR="00E55EAF">
        <w:rPr>
          <w:lang w:val="en-US"/>
        </w:rPr>
        <w:t xml:space="preserve"> -1</w:t>
      </w:r>
      <w:r w:rsidR="00CA0851">
        <w:rPr>
          <w:lang w:val="en-US"/>
        </w:rPr>
        <w:t>2</w:t>
      </w:r>
      <w:r w:rsidR="00E55EAF">
        <w:rPr>
          <w:lang w:val="en-US"/>
        </w:rPr>
        <w:t xml:space="preserve"> - 2016</w:t>
      </w:r>
      <w:r>
        <w:rPr>
          <w:lang w:val="en-US"/>
        </w:rPr>
        <w:t>]</w:t>
      </w:r>
    </w:p>
    <w:p w:rsidR="00FD5183" w:rsidRDefault="00C61054" w:rsidP="00655624">
      <w:pPr>
        <w:pStyle w:val="Heading2"/>
        <w:rPr>
          <w:lang w:val="en-US"/>
        </w:rPr>
      </w:pPr>
      <w:r>
        <w:rPr>
          <w:lang w:val="en-US"/>
        </w:rPr>
        <w:t>Attendees</w:t>
      </w:r>
      <w:r w:rsidR="00FD5183">
        <w:rPr>
          <w:lang w:val="en-US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19"/>
        <w:gridCol w:w="2002"/>
      </w:tblGrid>
      <w:tr w:rsidR="00CD2D6F" w:rsidTr="00E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Name:</w:t>
            </w:r>
          </w:p>
        </w:tc>
        <w:tc>
          <w:tcPr>
            <w:tcW w:w="2002" w:type="dxa"/>
          </w:tcPr>
          <w:p w:rsidR="00CD2D6F" w:rsidRPr="00CD2D6F" w:rsidRDefault="00CD2D6F" w:rsidP="00CD2D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Present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Davide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Sharad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Raymond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Anshuman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</w:tbl>
    <w:p w:rsidR="00CD2D6F" w:rsidRPr="00CD2D6F" w:rsidRDefault="00CD2D6F" w:rsidP="00CD2D6F">
      <w:pPr>
        <w:rPr>
          <w:lang w:val="en-US"/>
        </w:rPr>
      </w:pPr>
    </w:p>
    <w:p w:rsidR="00FD5183" w:rsidRDefault="00FD5183" w:rsidP="00655624">
      <w:pPr>
        <w:pStyle w:val="Heading2"/>
        <w:rPr>
          <w:lang w:val="en-US"/>
        </w:rPr>
      </w:pPr>
      <w:r>
        <w:rPr>
          <w:lang w:val="en-US"/>
        </w:rPr>
        <w:t>Agenda</w:t>
      </w:r>
      <w:r w:rsidR="00655624">
        <w:rPr>
          <w:lang w:val="en-US"/>
        </w:rPr>
        <w:t xml:space="preserve"> points</w:t>
      </w:r>
      <w:r>
        <w:rPr>
          <w:lang w:val="en-US"/>
        </w:rPr>
        <w:t>:</w:t>
      </w:r>
    </w:p>
    <w:p w:rsidR="000D4F08" w:rsidRDefault="000D4F08" w:rsidP="000D4F08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Weekly planning (30 min)</w:t>
      </w:r>
    </w:p>
    <w:p w:rsidR="000D4F08" w:rsidRDefault="000D4F08" w:rsidP="000D4F08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Long term Project timeline , mod PID document (1 h) </w:t>
      </w:r>
    </w:p>
    <w:p w:rsidR="000D4F08" w:rsidRDefault="000D4F08" w:rsidP="000D4F08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Discuss Requirement document and finalize (30 min)</w:t>
      </w:r>
    </w:p>
    <w:p w:rsidR="000D4F08" w:rsidRDefault="000D4F08" w:rsidP="000D4F08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Start with Item definition and HARA (1 h)</w:t>
      </w:r>
    </w:p>
    <w:p w:rsidR="00E55EAF" w:rsidRDefault="00E55EAF" w:rsidP="00900F73">
      <w:pPr>
        <w:rPr>
          <w:u w:val="single"/>
          <w:lang w:val="en-US"/>
        </w:rPr>
      </w:pPr>
    </w:p>
    <w:p w:rsidR="000F50A9" w:rsidRDefault="00CA0851" w:rsidP="00900F73">
      <w:pPr>
        <w:rPr>
          <w:lang w:val="en-US"/>
        </w:rPr>
      </w:pPr>
      <w:r>
        <w:rPr>
          <w:b/>
          <w:u w:val="single"/>
          <w:lang w:val="en-US"/>
        </w:rPr>
        <w:t>Week Schedule Planning</w:t>
      </w:r>
      <w:proofErr w:type="gramStart"/>
      <w:r w:rsidR="00E55EAF">
        <w:rPr>
          <w:u w:val="single"/>
          <w:lang w:val="en-US"/>
        </w:rPr>
        <w:t>:</w:t>
      </w:r>
      <w:proofErr w:type="gramEnd"/>
      <w:r>
        <w:rPr>
          <w:u w:val="single"/>
          <w:lang w:val="en-US"/>
        </w:rPr>
        <w:br/>
      </w:r>
      <w:r>
        <w:rPr>
          <w:lang w:val="en-US"/>
        </w:rPr>
        <w:br/>
        <w:t>Tuesday:</w:t>
      </w:r>
      <w:r>
        <w:rPr>
          <w:lang w:val="en-US"/>
        </w:rPr>
        <w:br/>
      </w:r>
      <w:r w:rsidR="000D4F08">
        <w:rPr>
          <w:lang w:val="en-US"/>
        </w:rPr>
        <w:t xml:space="preserve">10:30 - 12:30 </w:t>
      </w:r>
      <w:r w:rsidR="00136F79">
        <w:rPr>
          <w:lang w:val="en-US"/>
        </w:rPr>
        <w:t>–</w:t>
      </w:r>
      <w:r w:rsidR="000D4F08">
        <w:rPr>
          <w:lang w:val="en-US"/>
        </w:rPr>
        <w:t xml:space="preserve"> HARA</w:t>
      </w:r>
      <w:r w:rsidR="00136F79">
        <w:rPr>
          <w:lang w:val="en-US"/>
        </w:rPr>
        <w:t>(Discussion)</w:t>
      </w:r>
      <w:r>
        <w:rPr>
          <w:lang w:val="en-US"/>
        </w:rPr>
        <w:br/>
      </w:r>
      <w:r>
        <w:rPr>
          <w:lang w:val="en-US"/>
        </w:rPr>
        <w:br/>
        <w:t>Wednesday</w:t>
      </w:r>
      <w:r w:rsidR="00CC6AAF">
        <w:rPr>
          <w:lang w:val="en-US"/>
        </w:rPr>
        <w:t xml:space="preserve">: </w:t>
      </w:r>
      <w:r>
        <w:rPr>
          <w:lang w:val="en-US"/>
        </w:rPr>
        <w:br/>
      </w:r>
      <w:r w:rsidR="000F50A9">
        <w:rPr>
          <w:lang w:val="en-US"/>
        </w:rPr>
        <w:t xml:space="preserve">10:00 - 12:30 – HARA </w:t>
      </w:r>
      <w:r w:rsidR="00136F79">
        <w:rPr>
          <w:lang w:val="en-US"/>
        </w:rPr>
        <w:t>(PW)</w:t>
      </w:r>
      <w:r>
        <w:rPr>
          <w:lang w:val="en-US"/>
        </w:rPr>
        <w:br/>
      </w:r>
      <w:r w:rsidR="000F50A9">
        <w:rPr>
          <w:lang w:val="en-US"/>
        </w:rPr>
        <w:t>14:00 – 17:00 – HARA</w:t>
      </w:r>
      <w:r w:rsidR="00136F79">
        <w:rPr>
          <w:lang w:val="en-US"/>
        </w:rPr>
        <w:t xml:space="preserve"> (Team Work)</w:t>
      </w:r>
    </w:p>
    <w:p w:rsidR="000F50A9" w:rsidRDefault="000F50A9" w:rsidP="00900F73">
      <w:pPr>
        <w:rPr>
          <w:lang w:val="en-US"/>
        </w:rPr>
      </w:pPr>
      <w:r>
        <w:rPr>
          <w:lang w:val="en-US"/>
        </w:rPr>
        <w:t xml:space="preserve"> </w:t>
      </w:r>
      <w:r w:rsidR="00136F79">
        <w:rPr>
          <w:lang w:val="en-US"/>
        </w:rPr>
        <w:t>Thurs</w:t>
      </w:r>
      <w:r>
        <w:rPr>
          <w:lang w:val="en-US"/>
        </w:rPr>
        <w:t xml:space="preserve">day: </w:t>
      </w:r>
      <w:r>
        <w:rPr>
          <w:lang w:val="en-US"/>
        </w:rPr>
        <w:br/>
        <w:t xml:space="preserve">14:00 – 17:00 – </w:t>
      </w:r>
      <w:r w:rsidR="00136F79">
        <w:rPr>
          <w:lang w:val="en-US"/>
        </w:rPr>
        <w:t>Safety Goals (PW)</w:t>
      </w:r>
    </w:p>
    <w:p w:rsidR="00136F79" w:rsidRDefault="00136F79" w:rsidP="00900F73">
      <w:pPr>
        <w:rPr>
          <w:lang w:val="en-US"/>
        </w:rPr>
      </w:pPr>
      <w:r>
        <w:rPr>
          <w:lang w:val="en-US"/>
        </w:rPr>
        <w:t>Fri</w:t>
      </w:r>
      <w:r>
        <w:rPr>
          <w:lang w:val="en-US"/>
        </w:rPr>
        <w:t xml:space="preserve">day: </w:t>
      </w:r>
      <w:r>
        <w:rPr>
          <w:lang w:val="en-US"/>
        </w:rPr>
        <w:br/>
      </w:r>
      <w:r>
        <w:rPr>
          <w:lang w:val="en-US"/>
        </w:rPr>
        <w:t>09</w:t>
      </w:r>
      <w:r>
        <w:rPr>
          <w:lang w:val="en-US"/>
        </w:rPr>
        <w:t xml:space="preserve">:00 - 12:30 – </w:t>
      </w:r>
      <w:r>
        <w:rPr>
          <w:lang w:val="en-US"/>
        </w:rPr>
        <w:t>FSR</w:t>
      </w:r>
      <w:r>
        <w:rPr>
          <w:lang w:val="en-US"/>
        </w:rPr>
        <w:br/>
        <w:t>14:00 –</w:t>
      </w:r>
      <w:r>
        <w:rPr>
          <w:lang w:val="en-US"/>
        </w:rPr>
        <w:t xml:space="preserve"> 15</w:t>
      </w:r>
      <w:r>
        <w:rPr>
          <w:lang w:val="en-US"/>
        </w:rPr>
        <w:t xml:space="preserve">:00 – </w:t>
      </w:r>
      <w:r>
        <w:rPr>
          <w:lang w:val="en-US"/>
        </w:rPr>
        <w:t>CAFCR</w:t>
      </w:r>
    </w:p>
    <w:p w:rsidR="000F50A9" w:rsidRDefault="000F50A9" w:rsidP="00136F79">
      <w:pPr>
        <w:pStyle w:val="NoSpacing"/>
        <w:rPr>
          <w:lang w:val="en-US"/>
        </w:rPr>
      </w:pPr>
      <w:r>
        <w:rPr>
          <w:lang w:val="en-US"/>
        </w:rPr>
        <w:t>Monday: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14:00 – 17:00 – </w:t>
      </w:r>
      <w:r w:rsidR="00136F79">
        <w:rPr>
          <w:lang w:val="en-US"/>
        </w:rPr>
        <w:t>Weekly Meeting</w:t>
      </w:r>
    </w:p>
    <w:p w:rsidR="0053275C" w:rsidRDefault="00CA0851" w:rsidP="00136F79">
      <w:pPr>
        <w:rPr>
          <w:lang w:val="en-US"/>
        </w:rPr>
      </w:pPr>
      <w:r>
        <w:rPr>
          <w:lang w:val="en-US"/>
        </w:rPr>
        <w:br/>
      </w:r>
    </w:p>
    <w:p w:rsidR="00900F73" w:rsidRDefault="00900F73" w:rsidP="00FD5183">
      <w:pPr>
        <w:rPr>
          <w:lang w:val="en-US"/>
        </w:rPr>
      </w:pPr>
    </w:p>
    <w:p w:rsidR="00933085" w:rsidRDefault="00136F79" w:rsidP="00CC6AAF">
      <w:pPr>
        <w:rPr>
          <w:b/>
          <w:u w:val="single"/>
          <w:lang w:val="en-US"/>
        </w:rPr>
      </w:pPr>
      <w:r>
        <w:rPr>
          <w:b/>
          <w:u w:val="single"/>
        </w:rPr>
        <w:t>Phase 1 Planning</w:t>
      </w:r>
      <w:r w:rsidR="00E55EAF" w:rsidRPr="00CC6AAF">
        <w:rPr>
          <w:b/>
          <w:u w:val="single"/>
          <w:lang w:val="en-US"/>
        </w:rPr>
        <w:t>:</w:t>
      </w:r>
    </w:p>
    <w:p w:rsidR="00933085" w:rsidRPr="00E40C0D" w:rsidRDefault="004D2929" w:rsidP="00FD5183">
      <w:pPr>
        <w:rPr>
          <w:lang w:val="en-US"/>
        </w:rPr>
      </w:pPr>
      <w:r w:rsidRPr="00E40C0D">
        <w:rPr>
          <w:lang w:val="en-US"/>
        </w:rPr>
        <w:t>Two Teams</w:t>
      </w:r>
    </w:p>
    <w:p w:rsidR="00ED7F91" w:rsidRPr="00E40C0D" w:rsidRDefault="00ED7F91" w:rsidP="00FD5183">
      <w:pPr>
        <w:rPr>
          <w:lang w:val="en-US"/>
        </w:rPr>
      </w:pPr>
      <w:r w:rsidRPr="00E40C0D">
        <w:rPr>
          <w:lang w:val="en-US"/>
        </w:rPr>
        <w:t xml:space="preserve">28 Nov </w:t>
      </w:r>
      <w:r w:rsidR="00745B34" w:rsidRPr="00E40C0D">
        <w:rPr>
          <w:lang w:val="en-US"/>
        </w:rPr>
        <w:t>–</w:t>
      </w:r>
      <w:r w:rsidRPr="00E40C0D">
        <w:rPr>
          <w:lang w:val="en-US"/>
        </w:rPr>
        <w:t xml:space="preserve"> </w:t>
      </w:r>
      <w:r w:rsidR="00745B34" w:rsidRPr="00E40C0D">
        <w:rPr>
          <w:lang w:val="en-US"/>
        </w:rPr>
        <w:t>2Dec – NCAP Requirements</w:t>
      </w:r>
    </w:p>
    <w:p w:rsidR="00745B34" w:rsidRPr="00E40C0D" w:rsidRDefault="00745B34" w:rsidP="00FD5183">
      <w:pPr>
        <w:rPr>
          <w:lang w:val="en-US"/>
        </w:rPr>
      </w:pPr>
      <w:r w:rsidRPr="00E40C0D">
        <w:rPr>
          <w:lang w:val="en-US"/>
        </w:rPr>
        <w:t>5Dec – 9Dec - CAFCR</w:t>
      </w:r>
    </w:p>
    <w:p w:rsidR="004D2929" w:rsidRPr="00E40C0D" w:rsidRDefault="00ED7F91" w:rsidP="00FD5183">
      <w:pPr>
        <w:rPr>
          <w:lang w:val="en-US"/>
        </w:rPr>
      </w:pPr>
      <w:r w:rsidRPr="00E40C0D">
        <w:rPr>
          <w:lang w:val="en-US"/>
        </w:rPr>
        <w:t>12 Dec – 14 Dec – HARA</w:t>
      </w:r>
    </w:p>
    <w:p w:rsidR="00ED7F91" w:rsidRPr="00E40C0D" w:rsidRDefault="00ED7F91" w:rsidP="00FD5183">
      <w:pPr>
        <w:rPr>
          <w:lang w:val="en-US"/>
        </w:rPr>
      </w:pPr>
      <w:r w:rsidRPr="00E40C0D">
        <w:rPr>
          <w:lang w:val="en-US"/>
        </w:rPr>
        <w:t>15 Dec - Safety Goals</w:t>
      </w:r>
      <w:bookmarkStart w:id="0" w:name="_GoBack"/>
      <w:bookmarkEnd w:id="0"/>
    </w:p>
    <w:p w:rsidR="00ED7F91" w:rsidRPr="00E40C0D" w:rsidRDefault="00ED7F91" w:rsidP="00FD5183">
      <w:pPr>
        <w:rPr>
          <w:lang w:val="en-US"/>
        </w:rPr>
      </w:pPr>
      <w:r w:rsidRPr="00E40C0D">
        <w:rPr>
          <w:lang w:val="en-US"/>
        </w:rPr>
        <w:t>16Dec – 20Dec – FSR</w:t>
      </w:r>
    </w:p>
    <w:p w:rsidR="00ED7F91" w:rsidRPr="00E40C0D" w:rsidRDefault="00ED7F91" w:rsidP="00FD5183">
      <w:pPr>
        <w:rPr>
          <w:lang w:val="en-US"/>
        </w:rPr>
      </w:pPr>
      <w:r w:rsidRPr="00E40C0D">
        <w:rPr>
          <w:lang w:val="en-US"/>
        </w:rPr>
        <w:lastRenderedPageBreak/>
        <w:t>20Dec – 3Jan - Holidays</w:t>
      </w:r>
    </w:p>
    <w:p w:rsidR="004D2929" w:rsidRPr="00E40C0D" w:rsidRDefault="004D2929" w:rsidP="00FD5183">
      <w:pPr>
        <w:rPr>
          <w:lang w:val="en-US"/>
        </w:rPr>
      </w:pPr>
      <w:r w:rsidRPr="00E40C0D">
        <w:rPr>
          <w:lang w:val="en-US"/>
        </w:rPr>
        <w:t>Jan 4 – Jan 11 – Documentation</w:t>
      </w:r>
    </w:p>
    <w:p w:rsidR="004D2929" w:rsidRDefault="004D2929" w:rsidP="00FD5183">
      <w:pPr>
        <w:rPr>
          <w:u w:val="single"/>
          <w:lang w:val="en-US"/>
        </w:rPr>
      </w:pPr>
    </w:p>
    <w:p w:rsidR="00655624" w:rsidRDefault="00745B34" w:rsidP="00FD51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NCAP Requirements</w:t>
      </w:r>
      <w:r w:rsidR="003A1906" w:rsidRPr="00915454">
        <w:rPr>
          <w:b/>
          <w:u w:val="single"/>
          <w:lang w:val="en-US"/>
        </w:rPr>
        <w:t xml:space="preserve"> Review:</w:t>
      </w:r>
    </w:p>
    <w:p w:rsidR="00C35FB9" w:rsidRPr="00C35FB9" w:rsidRDefault="00C35FB9" w:rsidP="00FD5183">
      <w:pPr>
        <w:rPr>
          <w:lang w:val="en-US"/>
        </w:rPr>
      </w:pPr>
      <w:r w:rsidRPr="00C35FB9">
        <w:rPr>
          <w:lang w:val="en-US"/>
        </w:rPr>
        <w:t>Requirements were reviewed and minor changes.</w:t>
      </w:r>
    </w:p>
    <w:p w:rsidR="00933085" w:rsidRDefault="00C35FB9" w:rsidP="00FD5183">
      <w:pPr>
        <w:rPr>
          <w:b/>
          <w:u w:val="single"/>
          <w:lang w:val="en-US"/>
        </w:rPr>
      </w:pPr>
      <w:proofErr w:type="gramStart"/>
      <w:r w:rsidRPr="00C35FB9">
        <w:rPr>
          <w:b/>
          <w:u w:val="single"/>
          <w:lang w:val="en-US"/>
        </w:rPr>
        <w:t>HARA :</w:t>
      </w:r>
      <w:proofErr w:type="gramEnd"/>
    </w:p>
    <w:p w:rsidR="00C35FB9" w:rsidRDefault="00C35FB9" w:rsidP="00FD5183">
      <w:pPr>
        <w:rPr>
          <w:lang w:val="en-US"/>
        </w:rPr>
      </w:pPr>
      <w:r w:rsidRPr="00C35FB9">
        <w:rPr>
          <w:lang w:val="en-US"/>
        </w:rPr>
        <w:t>Hara template discussed.</w:t>
      </w:r>
    </w:p>
    <w:p w:rsidR="00DA4B87" w:rsidRPr="00C35FB9" w:rsidRDefault="00DA4B87" w:rsidP="00FD5183">
      <w:pPr>
        <w:rPr>
          <w:lang w:val="en-US"/>
        </w:rPr>
      </w:pPr>
      <w:r>
        <w:rPr>
          <w:lang w:val="en-US"/>
        </w:rPr>
        <w:t>Vehicle Functions discussed and to be agreed upon.</w:t>
      </w:r>
    </w:p>
    <w:p w:rsidR="00933085" w:rsidRPr="00915454" w:rsidRDefault="00933085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Timeline:</w:t>
      </w:r>
    </w:p>
    <w:p w:rsidR="00933085" w:rsidRPr="00933085" w:rsidRDefault="00933085" w:rsidP="00FD5183">
      <w:pPr>
        <w:rPr>
          <w:lang w:val="en-US"/>
        </w:rPr>
      </w:pPr>
      <w:r w:rsidRPr="00933085">
        <w:rPr>
          <w:lang w:val="en-US"/>
        </w:rPr>
        <w:t>Important Dates:</w:t>
      </w:r>
    </w:p>
    <w:p w:rsidR="00933085" w:rsidRP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>14th Dec: Sharad is on leave till holidays</w:t>
      </w:r>
    </w:p>
    <w:p w:rsid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 xml:space="preserve">21th </w:t>
      </w:r>
      <w:r w:rsidR="00915454">
        <w:rPr>
          <w:lang w:val="en-US"/>
        </w:rPr>
        <w:t>Dec</w:t>
      </w:r>
      <w:r>
        <w:rPr>
          <w:lang w:val="en-US"/>
        </w:rPr>
        <w:t>: Start of Holidays</w:t>
      </w:r>
      <w:r w:rsidRPr="00933085">
        <w:rPr>
          <w:lang w:val="en-US"/>
        </w:rPr>
        <w:t xml:space="preserve"> 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 xml:space="preserve">4th Jan: </w:t>
      </w:r>
      <w:r w:rsidR="00915454">
        <w:rPr>
          <w:lang w:val="en-US"/>
        </w:rPr>
        <w:t>Holidays End</w:t>
      </w:r>
    </w:p>
    <w:p w:rsidR="00915454" w:rsidRDefault="00915454" w:rsidP="00933085">
      <w:pPr>
        <w:pStyle w:val="NoSpacing"/>
        <w:rPr>
          <w:lang w:val="en-US"/>
        </w:rPr>
      </w:pPr>
      <w:r>
        <w:rPr>
          <w:lang w:val="en-US"/>
        </w:rPr>
        <w:t>12th Jan: Presentation</w:t>
      </w:r>
    </w:p>
    <w:p w:rsidR="00915454" w:rsidRPr="00933085" w:rsidRDefault="00915454" w:rsidP="00933085">
      <w:pPr>
        <w:pStyle w:val="NoSpacing"/>
        <w:rPr>
          <w:lang w:val="en-US"/>
        </w:rPr>
      </w:pPr>
      <w:r>
        <w:rPr>
          <w:lang w:val="en-US"/>
        </w:rPr>
        <w:t>13th Jan: Report</w:t>
      </w:r>
    </w:p>
    <w:p w:rsidR="00933085" w:rsidRDefault="00933085" w:rsidP="00655624">
      <w:pPr>
        <w:pStyle w:val="Heading2"/>
        <w:rPr>
          <w:lang w:val="en-US"/>
        </w:rPr>
      </w:pPr>
    </w:p>
    <w:p w:rsidR="00915454" w:rsidRDefault="00915454" w:rsidP="00915454">
      <w:pPr>
        <w:rPr>
          <w:lang w:val="en-US"/>
        </w:rPr>
      </w:pPr>
    </w:p>
    <w:p w:rsidR="00915454" w:rsidRPr="00915454" w:rsidRDefault="00915454" w:rsidP="00915454">
      <w:pPr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>
        <w:rPr>
          <w:lang w:val="en-US"/>
        </w:rPr>
        <w:t>Action list</w:t>
      </w:r>
    </w:p>
    <w:p w:rsidR="00402AA0" w:rsidRPr="00402AA0" w:rsidRDefault="00402AA0" w:rsidP="00402AA0">
      <w:pPr>
        <w:ind w:left="360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933"/>
      </w:tblGrid>
      <w:tr w:rsidR="00402AA0" w:rsidTr="00402AA0">
        <w:tc>
          <w:tcPr>
            <w:tcW w:w="5240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Action</w:t>
            </w:r>
          </w:p>
        </w:tc>
        <w:tc>
          <w:tcPr>
            <w:tcW w:w="1843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Owner</w:t>
            </w:r>
          </w:p>
        </w:tc>
        <w:tc>
          <w:tcPr>
            <w:tcW w:w="1933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Deadline</w:t>
            </w:r>
          </w:p>
        </w:tc>
      </w:tr>
      <w:tr w:rsidR="000F63A7" w:rsidTr="00402AA0">
        <w:tc>
          <w:tcPr>
            <w:tcW w:w="5240" w:type="dxa"/>
          </w:tcPr>
          <w:p w:rsidR="000F63A7" w:rsidRPr="00402AA0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Pr="00402AA0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Pr="00402AA0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Pr="00402AA0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B7235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</w:tbl>
    <w:p w:rsidR="001F0535" w:rsidRPr="00402AA0" w:rsidRDefault="001F0535" w:rsidP="00402AA0">
      <w:pPr>
        <w:ind w:left="360"/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 w:rsidRPr="00655624">
        <w:rPr>
          <w:lang w:val="en-US"/>
        </w:rPr>
        <w:t xml:space="preserve"> </w:t>
      </w:r>
      <w:r>
        <w:rPr>
          <w:lang w:val="en-US"/>
        </w:rPr>
        <w:t>Upcoming deadlines</w:t>
      </w:r>
    </w:p>
    <w:p w:rsidR="00655624" w:rsidRPr="00655624" w:rsidRDefault="00DA4B87" w:rsidP="006556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Phase 1</w:t>
      </w:r>
      <w:r w:rsidR="00915454">
        <w:rPr>
          <w:lang w:val="en-US"/>
        </w:rPr>
        <w:t xml:space="preserve"> deliverable</w:t>
      </w:r>
      <w:r>
        <w:rPr>
          <w:lang w:val="en-US"/>
        </w:rPr>
        <w:t>s</w:t>
      </w:r>
      <w:r w:rsidR="00915454">
        <w:rPr>
          <w:lang w:val="en-US"/>
        </w:rPr>
        <w:t xml:space="preserve"> for </w:t>
      </w:r>
      <w:r>
        <w:rPr>
          <w:lang w:val="en-US"/>
        </w:rPr>
        <w:t>12</w:t>
      </w:r>
      <w:r w:rsidRPr="00DA4B87">
        <w:rPr>
          <w:vertAlign w:val="superscript"/>
          <w:lang w:val="en-US"/>
        </w:rPr>
        <w:t>th</w:t>
      </w:r>
      <w:r>
        <w:rPr>
          <w:lang w:val="en-US"/>
        </w:rPr>
        <w:t xml:space="preserve"> and 13</w:t>
      </w:r>
      <w:r w:rsidRPr="00DA4B87">
        <w:rPr>
          <w:vertAlign w:val="superscript"/>
          <w:lang w:val="en-US"/>
        </w:rPr>
        <w:t>th</w:t>
      </w:r>
      <w:r>
        <w:rPr>
          <w:lang w:val="en-US"/>
        </w:rPr>
        <w:t xml:space="preserve"> Jan</w:t>
      </w:r>
      <w:r w:rsidR="001F0535">
        <w:rPr>
          <w:lang w:val="en-US"/>
        </w:rPr>
        <w:t xml:space="preserve"> </w:t>
      </w:r>
    </w:p>
    <w:sectPr w:rsidR="00655624" w:rsidRPr="0065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36A8A"/>
    <w:multiLevelType w:val="hybridMultilevel"/>
    <w:tmpl w:val="E9EC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329"/>
    <w:multiLevelType w:val="hybridMultilevel"/>
    <w:tmpl w:val="ED848F3E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E3A62"/>
    <w:multiLevelType w:val="hybridMultilevel"/>
    <w:tmpl w:val="0652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67A80"/>
    <w:multiLevelType w:val="hybridMultilevel"/>
    <w:tmpl w:val="860AAD38"/>
    <w:lvl w:ilvl="0" w:tplc="A3F44D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50EE8"/>
    <w:multiLevelType w:val="hybridMultilevel"/>
    <w:tmpl w:val="B140568C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B6220"/>
    <w:multiLevelType w:val="hybridMultilevel"/>
    <w:tmpl w:val="216C82AC"/>
    <w:lvl w:ilvl="0" w:tplc="35323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237B1"/>
    <w:multiLevelType w:val="hybridMultilevel"/>
    <w:tmpl w:val="2E00167C"/>
    <w:lvl w:ilvl="0" w:tplc="2702DE5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277D"/>
    <w:multiLevelType w:val="hybridMultilevel"/>
    <w:tmpl w:val="F6825DCE"/>
    <w:lvl w:ilvl="0" w:tplc="162ABBC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F"/>
    <w:rsid w:val="000A4117"/>
    <w:rsid w:val="000D4F08"/>
    <w:rsid w:val="000F50A9"/>
    <w:rsid w:val="000F63A7"/>
    <w:rsid w:val="00136F79"/>
    <w:rsid w:val="001F0535"/>
    <w:rsid w:val="002054B0"/>
    <w:rsid w:val="002C7C79"/>
    <w:rsid w:val="00334443"/>
    <w:rsid w:val="003A1906"/>
    <w:rsid w:val="003C7A19"/>
    <w:rsid w:val="00400299"/>
    <w:rsid w:val="00402AA0"/>
    <w:rsid w:val="004500D9"/>
    <w:rsid w:val="004C3304"/>
    <w:rsid w:val="004D2929"/>
    <w:rsid w:val="004D4EFB"/>
    <w:rsid w:val="0053275C"/>
    <w:rsid w:val="00655624"/>
    <w:rsid w:val="006E56F9"/>
    <w:rsid w:val="00702517"/>
    <w:rsid w:val="00745B34"/>
    <w:rsid w:val="00836F0D"/>
    <w:rsid w:val="00872B56"/>
    <w:rsid w:val="0088210B"/>
    <w:rsid w:val="00900F73"/>
    <w:rsid w:val="00915454"/>
    <w:rsid w:val="00933085"/>
    <w:rsid w:val="009B2464"/>
    <w:rsid w:val="00A04BC5"/>
    <w:rsid w:val="00B70EE3"/>
    <w:rsid w:val="00B72353"/>
    <w:rsid w:val="00BD3A55"/>
    <w:rsid w:val="00C35FB9"/>
    <w:rsid w:val="00C50974"/>
    <w:rsid w:val="00C61054"/>
    <w:rsid w:val="00CA0851"/>
    <w:rsid w:val="00CC6AAF"/>
    <w:rsid w:val="00CD2D6F"/>
    <w:rsid w:val="00DA4B87"/>
    <w:rsid w:val="00DD16E3"/>
    <w:rsid w:val="00E04B6B"/>
    <w:rsid w:val="00E40C0D"/>
    <w:rsid w:val="00E55EAF"/>
    <w:rsid w:val="00ED7F91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BD25-02EC-43CD-996C-70D7705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02A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A1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%201\Minutes\MOM-28Nov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MOM-28Nov2016</Template>
  <TotalTime>272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A.</dc:creator>
  <cp:keywords/>
  <dc:description/>
  <cp:lastModifiedBy>Singh, A.</cp:lastModifiedBy>
  <cp:revision>6</cp:revision>
  <dcterms:created xsi:type="dcterms:W3CDTF">2016-11-28T14:58:00Z</dcterms:created>
  <dcterms:modified xsi:type="dcterms:W3CDTF">2016-12-12T15:40:00Z</dcterms:modified>
</cp:coreProperties>
</file>